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3CB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DF4A832" wp14:editId="1DE555D1">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3BF8562" w14:textId="77777777" w:rsidR="00C6554A" w:rsidRDefault="00000000" w:rsidP="00C6554A">
      <w:pPr>
        <w:pStyle w:val="Title"/>
      </w:pPr>
      <w:sdt>
        <w:sdtPr>
          <w:alias w:val="Report Title:"/>
          <w:tag w:val="Report Title:"/>
          <w:id w:val="-190838849"/>
          <w:placeholder>
            <w:docPart w:val="AD758FEF9AD24AD49B038C2A17846872"/>
          </w:placeholder>
          <w:temporary/>
          <w:showingPlcHdr/>
          <w15:appearance w15:val="hidden"/>
        </w:sdtPr>
        <w:sdtContent>
          <w:r w:rsidR="00C6554A" w:rsidRPr="00D5413C">
            <w:t>Report Title</w:t>
          </w:r>
        </w:sdtContent>
      </w:sdt>
    </w:p>
    <w:p w14:paraId="356CB8B9" w14:textId="77777777" w:rsidR="00C6554A" w:rsidRPr="00D5413C" w:rsidRDefault="00000000" w:rsidP="00C6554A">
      <w:pPr>
        <w:pStyle w:val="Subtitle"/>
      </w:pPr>
      <w:sdt>
        <w:sdtPr>
          <w:alias w:val="Report Subtitle:"/>
          <w:tag w:val="Report Subtitle:"/>
          <w:id w:val="1354841790"/>
          <w:placeholder>
            <w:docPart w:val="EC101F3C55934A1C8C74A7397B6C57EC"/>
          </w:placeholder>
          <w:temporary/>
          <w:showingPlcHdr/>
          <w15:appearance w15:val="hidden"/>
        </w:sdtPr>
        <w:sdtContent>
          <w:r w:rsidR="00C6554A" w:rsidRPr="00D5413C">
            <w:t>REPORT SUBTITLE</w:t>
          </w:r>
        </w:sdtContent>
      </w:sdt>
    </w:p>
    <w:p w14:paraId="2124A6D4" w14:textId="77777777" w:rsidR="000C31B0" w:rsidRPr="000C31B0" w:rsidRDefault="00000000" w:rsidP="000C31B0">
      <w:pPr>
        <w:pStyle w:val="Heading1"/>
        <w:rPr>
          <w:rFonts w:ascii="Times New Roman" w:eastAsia="Times New Roman" w:hAnsi="Times New Roman" w:cs="Times New Roman"/>
          <w:b/>
          <w:bCs/>
          <w:color w:val="auto"/>
          <w:kern w:val="36"/>
          <w:sz w:val="48"/>
          <w:szCs w:val="48"/>
          <w:lang w:val="en-IN" w:eastAsia="en-IN"/>
        </w:rPr>
      </w:pPr>
      <w:sdt>
        <w:sdtPr>
          <w:alias w:val="Name:"/>
          <w:tag w:val="Name:"/>
          <w:id w:val="-2071874759"/>
          <w:placeholder>
            <w:docPart w:val="1C173EE9CF0745A09A9098AF9596A76A"/>
          </w:placeholder>
          <w:temporary/>
          <w:showingPlcHdr/>
          <w15:appearance w15:val="hidden"/>
        </w:sdtPr>
        <w:sdtContent>
          <w:r w:rsidR="00C6554A">
            <w:t>Name</w:t>
          </w:r>
        </w:sdtContent>
      </w:sdt>
      <w:r w:rsidR="00C6554A">
        <w:t xml:space="preserve"> | </w:t>
      </w:r>
      <w:sdt>
        <w:sdtPr>
          <w:alias w:val="Course Title:"/>
          <w:tag w:val="Course Title:"/>
          <w:id w:val="-1824112714"/>
          <w:placeholder>
            <w:docPart w:val="B7BD0CE3EBE7422DA3227A36B3A7DEBC"/>
          </w:placeholder>
          <w:temporary/>
          <w:showingPlcHdr/>
          <w15:appearance w15:val="hidden"/>
        </w:sdtPr>
        <w:sdtContent>
          <w:r w:rsidR="00C6554A">
            <w:t>Course Title</w:t>
          </w:r>
        </w:sdtContent>
      </w:sdt>
      <w:r w:rsidR="00C6554A">
        <w:t xml:space="preserve"> |</w:t>
      </w:r>
      <w:r w:rsidR="00C6554A" w:rsidRPr="00D5413C">
        <w:t xml:space="preserve"> </w:t>
      </w:r>
      <w:sdt>
        <w:sdtPr>
          <w:alias w:val="Date:"/>
          <w:tag w:val="Date:"/>
          <w:id w:val="-35980865"/>
          <w:placeholder>
            <w:docPart w:val="C61B6586716248E7A8A4D71D8ACAE934"/>
          </w:placeholder>
          <w:temporary/>
          <w:showingPlcHdr/>
          <w15:appearance w15:val="hidden"/>
        </w:sdtPr>
        <w:sdtContent>
          <w:r w:rsidR="00C6554A">
            <w:t>Date</w:t>
          </w:r>
        </w:sdtContent>
      </w:sdt>
      <w:r w:rsidR="00C6554A">
        <w:br w:type="page"/>
      </w:r>
      <w:r w:rsidR="000C31B0" w:rsidRPr="000C31B0">
        <w:rPr>
          <w:rFonts w:ascii="Times New Roman" w:eastAsia="Times New Roman" w:hAnsi="Times New Roman" w:cs="Times New Roman"/>
          <w:b/>
          <w:bCs/>
          <w:color w:val="auto"/>
          <w:kern w:val="36"/>
          <w:sz w:val="48"/>
          <w:szCs w:val="48"/>
          <w:lang w:val="en-IN" w:eastAsia="en-IN"/>
        </w:rPr>
        <w:lastRenderedPageBreak/>
        <w:t>Machine Learning: Key Differences</w:t>
      </w:r>
    </w:p>
    <w:p w14:paraId="1620CF1D" w14:textId="77777777" w:rsidR="000C31B0" w:rsidRPr="000C31B0" w:rsidRDefault="000C31B0" w:rsidP="000C31B0">
      <w:pPr>
        <w:spacing w:before="100" w:beforeAutospacing="1" w:after="100" w:afterAutospacing="1" w:line="240" w:lineRule="auto"/>
        <w:outlineLvl w:val="1"/>
        <w:rPr>
          <w:rFonts w:ascii="Times New Roman" w:eastAsia="Times New Roman" w:hAnsi="Times New Roman" w:cs="Times New Roman"/>
          <w:b/>
          <w:bCs/>
          <w:color w:val="auto"/>
          <w:sz w:val="36"/>
          <w:szCs w:val="36"/>
          <w:lang w:val="en-IN" w:eastAsia="en-IN"/>
        </w:rPr>
      </w:pPr>
      <w:r w:rsidRPr="000C31B0">
        <w:rPr>
          <w:rFonts w:ascii="Times New Roman" w:eastAsia="Times New Roman" w:hAnsi="Times New Roman" w:cs="Times New Roman"/>
          <w:b/>
          <w:bCs/>
          <w:color w:val="auto"/>
          <w:sz w:val="36"/>
          <w:szCs w:val="36"/>
          <w:lang w:val="en-IN" w:eastAsia="en-IN"/>
        </w:rPr>
        <w:t>Clustering vs Classification</w:t>
      </w:r>
    </w:p>
    <w:p w14:paraId="03B64994" w14:textId="77777777" w:rsidR="000C31B0" w:rsidRPr="000C31B0" w:rsidRDefault="000C31B0"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0C31B0">
        <w:rPr>
          <w:rFonts w:ascii="Times New Roman" w:eastAsia="Times New Roman" w:hAnsi="Times New Roman" w:cs="Times New Roman"/>
          <w:b/>
          <w:bCs/>
          <w:color w:val="auto"/>
          <w:sz w:val="27"/>
          <w:szCs w:val="27"/>
          <w:lang w:val="en-IN" w:eastAsia="en-IN"/>
        </w:rPr>
        <w:t>Clustering</w:t>
      </w:r>
    </w:p>
    <w:p w14:paraId="03317588" w14:textId="77777777" w:rsidR="000C31B0" w:rsidRPr="000C31B0" w:rsidRDefault="000C31B0" w:rsidP="000C31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Definition</w:t>
      </w:r>
      <w:r w:rsidRPr="000C31B0">
        <w:rPr>
          <w:rFonts w:ascii="Times New Roman" w:eastAsia="Times New Roman" w:hAnsi="Times New Roman" w:cs="Times New Roman"/>
          <w:color w:val="auto"/>
          <w:sz w:val="24"/>
          <w:szCs w:val="24"/>
          <w:lang w:val="en-IN" w:eastAsia="en-IN"/>
        </w:rPr>
        <w:t>: Clustering is an unsupervised learning technique used to group similar data points into clusters without pre-defined labels.</w:t>
      </w:r>
    </w:p>
    <w:p w14:paraId="1B768FD1" w14:textId="77777777" w:rsidR="000C31B0" w:rsidRPr="000C31B0" w:rsidRDefault="000C31B0" w:rsidP="000C31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Key Points</w:t>
      </w:r>
      <w:r w:rsidRPr="000C31B0">
        <w:rPr>
          <w:rFonts w:ascii="Times New Roman" w:eastAsia="Times New Roman" w:hAnsi="Times New Roman" w:cs="Times New Roman"/>
          <w:color w:val="auto"/>
          <w:sz w:val="24"/>
          <w:szCs w:val="24"/>
          <w:lang w:val="en-IN" w:eastAsia="en-IN"/>
        </w:rPr>
        <w:t>:</w:t>
      </w:r>
    </w:p>
    <w:p w14:paraId="2E77FB41" w14:textId="77777777" w:rsidR="000C31B0" w:rsidRPr="000C31B0" w:rsidRDefault="000C31B0" w:rsidP="000C31B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Unsupervised Learning</w:t>
      </w:r>
      <w:r w:rsidRPr="000C31B0">
        <w:rPr>
          <w:rFonts w:ascii="Times New Roman" w:eastAsia="Times New Roman" w:hAnsi="Times New Roman" w:cs="Times New Roman"/>
          <w:color w:val="auto"/>
          <w:sz w:val="24"/>
          <w:szCs w:val="24"/>
          <w:lang w:val="en-IN" w:eastAsia="en-IN"/>
        </w:rPr>
        <w:t xml:space="preserve">: No </w:t>
      </w:r>
      <w:proofErr w:type="spellStart"/>
      <w:r w:rsidRPr="000C31B0">
        <w:rPr>
          <w:rFonts w:ascii="Times New Roman" w:eastAsia="Times New Roman" w:hAnsi="Times New Roman" w:cs="Times New Roman"/>
          <w:color w:val="auto"/>
          <w:sz w:val="24"/>
          <w:szCs w:val="24"/>
          <w:lang w:val="en-IN" w:eastAsia="en-IN"/>
        </w:rPr>
        <w:t>labeled</w:t>
      </w:r>
      <w:proofErr w:type="spellEnd"/>
      <w:r w:rsidRPr="000C31B0">
        <w:rPr>
          <w:rFonts w:ascii="Times New Roman" w:eastAsia="Times New Roman" w:hAnsi="Times New Roman" w:cs="Times New Roman"/>
          <w:color w:val="auto"/>
          <w:sz w:val="24"/>
          <w:szCs w:val="24"/>
          <w:lang w:val="en-IN" w:eastAsia="en-IN"/>
        </w:rPr>
        <w:t xml:space="preserve"> data is required.</w:t>
      </w:r>
    </w:p>
    <w:p w14:paraId="4BEEAB2E" w14:textId="77777777" w:rsidR="000C31B0" w:rsidRPr="000C31B0" w:rsidRDefault="000C31B0" w:rsidP="000C31B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Objective</w:t>
      </w:r>
      <w:r w:rsidRPr="000C31B0">
        <w:rPr>
          <w:rFonts w:ascii="Times New Roman" w:eastAsia="Times New Roman" w:hAnsi="Times New Roman" w:cs="Times New Roman"/>
          <w:color w:val="auto"/>
          <w:sz w:val="24"/>
          <w:szCs w:val="24"/>
          <w:lang w:val="en-IN" w:eastAsia="en-IN"/>
        </w:rPr>
        <w:t>: To find natural groupings in data.</w:t>
      </w:r>
    </w:p>
    <w:p w14:paraId="1E29D0E4" w14:textId="77777777" w:rsidR="000C31B0" w:rsidRPr="000C31B0" w:rsidRDefault="000C31B0" w:rsidP="000C31B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Examples</w:t>
      </w:r>
      <w:r w:rsidRPr="000C31B0">
        <w:rPr>
          <w:rFonts w:ascii="Times New Roman" w:eastAsia="Times New Roman" w:hAnsi="Times New Roman" w:cs="Times New Roman"/>
          <w:color w:val="auto"/>
          <w:sz w:val="24"/>
          <w:szCs w:val="24"/>
          <w:lang w:val="en-IN" w:eastAsia="en-IN"/>
        </w:rPr>
        <w:t>: Customer segmentation, image compression.</w:t>
      </w:r>
    </w:p>
    <w:p w14:paraId="453F71C0" w14:textId="77777777" w:rsidR="000C31B0" w:rsidRPr="000C31B0" w:rsidRDefault="000C31B0" w:rsidP="000C31B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Algorithms</w:t>
      </w:r>
      <w:r w:rsidRPr="000C31B0">
        <w:rPr>
          <w:rFonts w:ascii="Times New Roman" w:eastAsia="Times New Roman" w:hAnsi="Times New Roman" w:cs="Times New Roman"/>
          <w:color w:val="auto"/>
          <w:sz w:val="24"/>
          <w:szCs w:val="24"/>
          <w:lang w:val="en-IN" w:eastAsia="en-IN"/>
        </w:rPr>
        <w:t>: K-means, Hierarchical Clustering, DBSCAN.</w:t>
      </w:r>
    </w:p>
    <w:p w14:paraId="2DFBB20F" w14:textId="77777777" w:rsidR="000C31B0" w:rsidRPr="000C31B0" w:rsidRDefault="000C31B0" w:rsidP="000C31B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Output</w:t>
      </w:r>
      <w:r w:rsidRPr="000C31B0">
        <w:rPr>
          <w:rFonts w:ascii="Times New Roman" w:eastAsia="Times New Roman" w:hAnsi="Times New Roman" w:cs="Times New Roman"/>
          <w:color w:val="auto"/>
          <w:sz w:val="24"/>
          <w:szCs w:val="24"/>
          <w:lang w:val="en-IN" w:eastAsia="en-IN"/>
        </w:rPr>
        <w:t>: A set of clusters, each containing data points that are similar to each other.</w:t>
      </w:r>
    </w:p>
    <w:p w14:paraId="2BEAC517" w14:textId="77777777" w:rsidR="000C31B0" w:rsidRPr="000C31B0" w:rsidRDefault="000C31B0"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0C31B0">
        <w:rPr>
          <w:rFonts w:ascii="Times New Roman" w:eastAsia="Times New Roman" w:hAnsi="Times New Roman" w:cs="Times New Roman"/>
          <w:b/>
          <w:bCs/>
          <w:color w:val="auto"/>
          <w:sz w:val="27"/>
          <w:szCs w:val="27"/>
          <w:lang w:val="en-IN" w:eastAsia="en-IN"/>
        </w:rPr>
        <w:t>Classification</w:t>
      </w:r>
    </w:p>
    <w:p w14:paraId="6897BC73" w14:textId="77777777" w:rsidR="000C31B0" w:rsidRPr="000C31B0" w:rsidRDefault="000C31B0" w:rsidP="000C31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Definition</w:t>
      </w:r>
      <w:r w:rsidRPr="000C31B0">
        <w:rPr>
          <w:rFonts w:ascii="Times New Roman" w:eastAsia="Times New Roman" w:hAnsi="Times New Roman" w:cs="Times New Roman"/>
          <w:color w:val="auto"/>
          <w:sz w:val="24"/>
          <w:szCs w:val="24"/>
          <w:lang w:val="en-IN" w:eastAsia="en-IN"/>
        </w:rPr>
        <w:t>: Classification is a supervised learning technique used to assign predefined labels to new data points based on training data.</w:t>
      </w:r>
    </w:p>
    <w:p w14:paraId="2025715B" w14:textId="77777777" w:rsidR="000C31B0" w:rsidRPr="000C31B0" w:rsidRDefault="000C31B0" w:rsidP="000C31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Key Points</w:t>
      </w:r>
      <w:r w:rsidRPr="000C31B0">
        <w:rPr>
          <w:rFonts w:ascii="Times New Roman" w:eastAsia="Times New Roman" w:hAnsi="Times New Roman" w:cs="Times New Roman"/>
          <w:color w:val="auto"/>
          <w:sz w:val="24"/>
          <w:szCs w:val="24"/>
          <w:lang w:val="en-IN" w:eastAsia="en-IN"/>
        </w:rPr>
        <w:t>:</w:t>
      </w:r>
    </w:p>
    <w:p w14:paraId="577A60E9" w14:textId="77777777" w:rsidR="000C31B0" w:rsidRPr="000C31B0" w:rsidRDefault="000C31B0" w:rsidP="000C31B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Supervised Learning</w:t>
      </w:r>
      <w:r w:rsidRPr="000C31B0">
        <w:rPr>
          <w:rFonts w:ascii="Times New Roman" w:eastAsia="Times New Roman" w:hAnsi="Times New Roman" w:cs="Times New Roman"/>
          <w:color w:val="auto"/>
          <w:sz w:val="24"/>
          <w:szCs w:val="24"/>
          <w:lang w:val="en-IN" w:eastAsia="en-IN"/>
        </w:rPr>
        <w:t xml:space="preserve">: Requires </w:t>
      </w:r>
      <w:proofErr w:type="spellStart"/>
      <w:r w:rsidRPr="000C31B0">
        <w:rPr>
          <w:rFonts w:ascii="Times New Roman" w:eastAsia="Times New Roman" w:hAnsi="Times New Roman" w:cs="Times New Roman"/>
          <w:color w:val="auto"/>
          <w:sz w:val="24"/>
          <w:szCs w:val="24"/>
          <w:lang w:val="en-IN" w:eastAsia="en-IN"/>
        </w:rPr>
        <w:t>labeled</w:t>
      </w:r>
      <w:proofErr w:type="spellEnd"/>
      <w:r w:rsidRPr="000C31B0">
        <w:rPr>
          <w:rFonts w:ascii="Times New Roman" w:eastAsia="Times New Roman" w:hAnsi="Times New Roman" w:cs="Times New Roman"/>
          <w:color w:val="auto"/>
          <w:sz w:val="24"/>
          <w:szCs w:val="24"/>
          <w:lang w:val="en-IN" w:eastAsia="en-IN"/>
        </w:rPr>
        <w:t xml:space="preserve"> training data.</w:t>
      </w:r>
    </w:p>
    <w:p w14:paraId="0CE4B4F9" w14:textId="77777777" w:rsidR="000C31B0" w:rsidRPr="000C31B0" w:rsidRDefault="000C31B0" w:rsidP="000C31B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Objective</w:t>
      </w:r>
      <w:r w:rsidRPr="000C31B0">
        <w:rPr>
          <w:rFonts w:ascii="Times New Roman" w:eastAsia="Times New Roman" w:hAnsi="Times New Roman" w:cs="Times New Roman"/>
          <w:color w:val="auto"/>
          <w:sz w:val="24"/>
          <w:szCs w:val="24"/>
          <w:lang w:val="en-IN" w:eastAsia="en-IN"/>
        </w:rPr>
        <w:t>: To predict the category or class of a given data point.</w:t>
      </w:r>
    </w:p>
    <w:p w14:paraId="3CFF5E44" w14:textId="77777777" w:rsidR="000C31B0" w:rsidRPr="000C31B0" w:rsidRDefault="000C31B0" w:rsidP="000C31B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Examples</w:t>
      </w:r>
      <w:r w:rsidRPr="000C31B0">
        <w:rPr>
          <w:rFonts w:ascii="Times New Roman" w:eastAsia="Times New Roman" w:hAnsi="Times New Roman" w:cs="Times New Roman"/>
          <w:color w:val="auto"/>
          <w:sz w:val="24"/>
          <w:szCs w:val="24"/>
          <w:lang w:val="en-IN" w:eastAsia="en-IN"/>
        </w:rPr>
        <w:t>: Email spam detection, image recognition.</w:t>
      </w:r>
    </w:p>
    <w:p w14:paraId="2BD03E2E" w14:textId="77777777" w:rsidR="000C31B0" w:rsidRPr="000C31B0" w:rsidRDefault="000C31B0" w:rsidP="000C31B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Algorithms</w:t>
      </w:r>
      <w:r w:rsidRPr="000C31B0">
        <w:rPr>
          <w:rFonts w:ascii="Times New Roman" w:eastAsia="Times New Roman" w:hAnsi="Times New Roman" w:cs="Times New Roman"/>
          <w:color w:val="auto"/>
          <w:sz w:val="24"/>
          <w:szCs w:val="24"/>
          <w:lang w:val="en-IN" w:eastAsia="en-IN"/>
        </w:rPr>
        <w:t>: Decision Trees, Random Forest, Support Vector Machines (SVM), Neural Networks.</w:t>
      </w:r>
    </w:p>
    <w:p w14:paraId="6EEE3EA1" w14:textId="77777777" w:rsidR="000C31B0" w:rsidRDefault="000C31B0" w:rsidP="000C31B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C31B0">
        <w:rPr>
          <w:rFonts w:ascii="Times New Roman" w:eastAsia="Times New Roman" w:hAnsi="Times New Roman" w:cs="Times New Roman"/>
          <w:b/>
          <w:bCs/>
          <w:color w:val="auto"/>
          <w:sz w:val="24"/>
          <w:szCs w:val="24"/>
          <w:lang w:val="en-IN" w:eastAsia="en-IN"/>
        </w:rPr>
        <w:t>Output</w:t>
      </w:r>
      <w:r w:rsidRPr="000C31B0">
        <w:rPr>
          <w:rFonts w:ascii="Times New Roman" w:eastAsia="Times New Roman" w:hAnsi="Times New Roman" w:cs="Times New Roman"/>
          <w:color w:val="auto"/>
          <w:sz w:val="24"/>
          <w:szCs w:val="24"/>
          <w:lang w:val="en-IN" w:eastAsia="en-IN"/>
        </w:rPr>
        <w:t>: A label or class assigned to each data point.</w:t>
      </w:r>
    </w:p>
    <w:p w14:paraId="1DEDC4D6" w14:textId="5F76DC1F" w:rsidR="00382786" w:rsidRDefault="00382786" w:rsidP="00382786">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Pr>
          <w:noProof/>
        </w:rPr>
        <w:lastRenderedPageBreak/>
        <w:drawing>
          <wp:inline distT="0" distB="0" distL="0" distR="0" wp14:anchorId="024CB098" wp14:editId="271F7DE5">
            <wp:extent cx="5486400" cy="2526030"/>
            <wp:effectExtent l="0" t="0" r="0" b="7620"/>
            <wp:docPr id="81686476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26030"/>
                    </a:xfrm>
                    <a:prstGeom prst="rect">
                      <a:avLst/>
                    </a:prstGeom>
                    <a:noFill/>
                    <a:ln>
                      <a:noFill/>
                    </a:ln>
                  </pic:spPr>
                </pic:pic>
              </a:graphicData>
            </a:graphic>
          </wp:inline>
        </w:drawing>
      </w:r>
    </w:p>
    <w:p w14:paraId="321C908A" w14:textId="30735971" w:rsidR="00382786" w:rsidRPr="000C31B0" w:rsidRDefault="00382786" w:rsidP="00382786">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Pr>
          <w:noProof/>
        </w:rPr>
        <w:drawing>
          <wp:inline distT="0" distB="0" distL="0" distR="0" wp14:anchorId="75A4A47E" wp14:editId="548C8D40">
            <wp:extent cx="5486400" cy="2114550"/>
            <wp:effectExtent l="0" t="0" r="0" b="0"/>
            <wp:docPr id="1730334190"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14550"/>
                    </a:xfrm>
                    <a:prstGeom prst="rect">
                      <a:avLst/>
                    </a:prstGeom>
                    <a:noFill/>
                    <a:ln>
                      <a:noFill/>
                    </a:ln>
                  </pic:spPr>
                </pic:pic>
              </a:graphicData>
            </a:graphic>
          </wp:inline>
        </w:drawing>
      </w:r>
    </w:p>
    <w:p w14:paraId="44E5911C" w14:textId="77777777" w:rsidR="000C31B0" w:rsidRDefault="000C31B0"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0C31B0">
        <w:rPr>
          <w:rFonts w:ascii="Times New Roman" w:eastAsia="Times New Roman" w:hAnsi="Times New Roman" w:cs="Times New Roman"/>
          <w:b/>
          <w:bCs/>
          <w:color w:val="auto"/>
          <w:sz w:val="27"/>
          <w:szCs w:val="27"/>
          <w:lang w:val="en-IN" w:eastAsia="en-IN"/>
        </w:rPr>
        <w:t>Diagram: Clustering vs Classification</w:t>
      </w:r>
    </w:p>
    <w:p w14:paraId="142EF749" w14:textId="76987857" w:rsidR="00D664FE" w:rsidRDefault="00D664FE"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Pr>
          <w:noProof/>
        </w:rPr>
        <w:drawing>
          <wp:inline distT="0" distB="0" distL="0" distR="0" wp14:anchorId="6F3CBA90" wp14:editId="7D2019BD">
            <wp:extent cx="1181100" cy="506205"/>
            <wp:effectExtent l="0" t="0" r="0" b="8255"/>
            <wp:docPr id="1629208936" name="Picture 3" descr="7 of the Most Used Regression Algorithms and How to Choose the Right One |  by Dominik Polze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of the Most Used Regression Algorithms and How to Choose the Right One |  by Dominik Polzer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2402" cy="511049"/>
                    </a:xfrm>
                    <a:prstGeom prst="rect">
                      <a:avLst/>
                    </a:prstGeom>
                    <a:noFill/>
                    <a:ln>
                      <a:noFill/>
                    </a:ln>
                  </pic:spPr>
                </pic:pic>
              </a:graphicData>
            </a:graphic>
          </wp:inline>
        </w:drawing>
      </w:r>
      <w:r w:rsidR="008A062A">
        <w:rPr>
          <w:noProof/>
        </w:rPr>
        <w:drawing>
          <wp:inline distT="0" distB="0" distL="0" distR="0" wp14:anchorId="5AFC0BCB" wp14:editId="18042309">
            <wp:extent cx="2221198" cy="2058670"/>
            <wp:effectExtent l="0" t="0" r="8255" b="0"/>
            <wp:docPr id="493209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365" cy="2076435"/>
                    </a:xfrm>
                    <a:prstGeom prst="rect">
                      <a:avLst/>
                    </a:prstGeom>
                    <a:noFill/>
                    <a:ln>
                      <a:noFill/>
                    </a:ln>
                  </pic:spPr>
                </pic:pic>
              </a:graphicData>
            </a:graphic>
          </wp:inline>
        </w:drawing>
      </w:r>
    </w:p>
    <w:p w14:paraId="241FE003" w14:textId="77777777" w:rsidR="008A062A" w:rsidRDefault="008A062A"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p>
    <w:p w14:paraId="6D18BF1D" w14:textId="0E3BE991" w:rsidR="008A062A" w:rsidRDefault="008A062A"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Pr>
          <w:noProof/>
        </w:rPr>
        <w:lastRenderedPageBreak/>
        <w:drawing>
          <wp:inline distT="0" distB="0" distL="0" distR="0" wp14:anchorId="70C0A15F" wp14:editId="27EBB178">
            <wp:extent cx="2221198" cy="2058670"/>
            <wp:effectExtent l="0" t="0" r="8255" b="0"/>
            <wp:docPr id="1962862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365" cy="2076435"/>
                    </a:xfrm>
                    <a:prstGeom prst="rect">
                      <a:avLst/>
                    </a:prstGeom>
                    <a:noFill/>
                    <a:ln>
                      <a:noFill/>
                    </a:ln>
                  </pic:spPr>
                </pic:pic>
              </a:graphicData>
            </a:graphic>
          </wp:inline>
        </w:drawing>
      </w:r>
      <w:r>
        <w:rPr>
          <w:noProof/>
        </w:rPr>
        <w:drawing>
          <wp:inline distT="0" distB="0" distL="0" distR="0" wp14:anchorId="3D98B552" wp14:editId="59859734">
            <wp:extent cx="4235450" cy="1791733"/>
            <wp:effectExtent l="0" t="0" r="0" b="0"/>
            <wp:docPr id="1227278590" name="Picture 6" descr="What is classification and regression in machine learning?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classification and regression in machine learning? - Qu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277" cy="1803505"/>
                    </a:xfrm>
                    <a:prstGeom prst="rect">
                      <a:avLst/>
                    </a:prstGeom>
                    <a:noFill/>
                    <a:ln>
                      <a:noFill/>
                    </a:ln>
                  </pic:spPr>
                </pic:pic>
              </a:graphicData>
            </a:graphic>
          </wp:inline>
        </w:drawing>
      </w:r>
    </w:p>
    <w:p w14:paraId="5896425E" w14:textId="3F0D9373" w:rsidR="008A062A" w:rsidRDefault="008A062A" w:rsidP="000C31B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Pr>
          <w:noProof/>
        </w:rPr>
        <w:drawing>
          <wp:inline distT="0" distB="0" distL="0" distR="0" wp14:anchorId="62474C0E" wp14:editId="42203C5D">
            <wp:extent cx="4362296" cy="3291205"/>
            <wp:effectExtent l="0" t="0" r="635" b="4445"/>
            <wp:docPr id="299092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110" cy="3297100"/>
                    </a:xfrm>
                    <a:prstGeom prst="rect">
                      <a:avLst/>
                    </a:prstGeom>
                    <a:noFill/>
                    <a:ln>
                      <a:noFill/>
                    </a:ln>
                  </pic:spPr>
                </pic:pic>
              </a:graphicData>
            </a:graphic>
          </wp:inline>
        </w:drawing>
      </w:r>
    </w:p>
    <w:p w14:paraId="1CC2CFD4" w14:textId="6026A01F" w:rsidR="00492BC6" w:rsidRDefault="00492BC6" w:rsidP="000C31B0">
      <w:pPr>
        <w:spacing w:before="100" w:beforeAutospacing="1" w:after="100" w:afterAutospacing="1" w:line="240" w:lineRule="auto"/>
        <w:outlineLvl w:val="2"/>
        <w:rPr>
          <w:rFonts w:ascii="Times New Roman" w:hAnsi="Times New Roman" w:cs="Times New Roman"/>
          <w:sz w:val="18"/>
          <w:szCs w:val="18"/>
        </w:rPr>
      </w:pPr>
      <w:r w:rsidRPr="00492BC6">
        <w:rPr>
          <w:rFonts w:ascii="Times New Roman" w:hAnsi="Times New Roman" w:cs="Times New Roman"/>
          <w:sz w:val="18"/>
          <w:szCs w:val="18"/>
        </w:rPr>
        <w:t>Clustering is an unsupervised learning method that groups data based on similarities without predefined labels, while classification is a supervised learning method that assigns predefined labels to data points.</w:t>
      </w:r>
    </w:p>
    <w:p w14:paraId="73069B57" w14:textId="1B187CF8" w:rsidR="00492BC6" w:rsidRDefault="00492BC6" w:rsidP="000C31B0">
      <w:pPr>
        <w:spacing w:before="100" w:beforeAutospacing="1" w:after="100" w:afterAutospacing="1" w:line="240" w:lineRule="auto"/>
        <w:outlineLvl w:val="2"/>
        <w:rPr>
          <w:rFonts w:ascii="Times New Roman" w:hAnsi="Times New Roman" w:cs="Times New Roman"/>
          <w:sz w:val="18"/>
          <w:szCs w:val="18"/>
        </w:rPr>
      </w:pPr>
      <w:r w:rsidRPr="00492BC6">
        <w:rPr>
          <w:rFonts w:ascii="Times New Roman" w:hAnsi="Times New Roman" w:cs="Times New Roman"/>
          <w:sz w:val="18"/>
          <w:szCs w:val="18"/>
        </w:rPr>
        <w:lastRenderedPageBreak/>
        <w:t>Regression predicts continuous values and focuses on modeling the relationship between variables, whereas classification predicts discrete labels and categorizes data points into predefined classes.</w:t>
      </w:r>
    </w:p>
    <w:p w14:paraId="27F56DA4" w14:textId="12777A4D" w:rsidR="00492BC6" w:rsidRPr="00492BC6" w:rsidRDefault="00492BC6" w:rsidP="000C31B0">
      <w:pPr>
        <w:spacing w:before="100" w:beforeAutospacing="1" w:after="100" w:afterAutospacing="1" w:line="240" w:lineRule="auto"/>
        <w:outlineLvl w:val="2"/>
        <w:rPr>
          <w:rFonts w:ascii="Times New Roman" w:hAnsi="Times New Roman" w:cs="Times New Roman"/>
          <w:sz w:val="18"/>
          <w:szCs w:val="18"/>
        </w:rPr>
      </w:pPr>
      <w:r w:rsidRPr="00492BC6">
        <w:rPr>
          <w:rFonts w:ascii="Times New Roman" w:hAnsi="Times New Roman" w:cs="Times New Roman"/>
          <w:sz w:val="18"/>
          <w:szCs w:val="18"/>
        </w:rPr>
        <w:t>Data Mining: Concepts and Techniques" by Jiawei Han, Micheline Kamber, and Jian Pei, clustering techniques like K-means and hierarchical clustering are used to discover natural groupings in data, whereas "Pattern Recognition and Machine Learning" by Christopher M. Bishop explains how classification techniques such as Decision Trees and SVM require labeled training data to predict categories.</w:t>
      </w:r>
    </w:p>
    <w:p w14:paraId="0CBAE927" w14:textId="6C1304C2" w:rsidR="00492BC6" w:rsidRPr="000C31B0" w:rsidRDefault="00492BC6" w:rsidP="000C31B0">
      <w:pPr>
        <w:spacing w:before="100" w:beforeAutospacing="1" w:after="100" w:afterAutospacing="1" w:line="240" w:lineRule="auto"/>
        <w:outlineLvl w:val="2"/>
        <w:rPr>
          <w:rFonts w:ascii="Times New Roman" w:eastAsia="Times New Roman" w:hAnsi="Times New Roman" w:cs="Times New Roman"/>
          <w:b/>
          <w:bCs/>
          <w:color w:val="auto"/>
          <w:sz w:val="18"/>
          <w:szCs w:val="18"/>
          <w:lang w:val="en-IN" w:eastAsia="en-IN"/>
        </w:rPr>
      </w:pPr>
      <w:r w:rsidRPr="00492BC6">
        <w:rPr>
          <w:rFonts w:ascii="Times New Roman" w:hAnsi="Times New Roman" w:cs="Times New Roman"/>
          <w:sz w:val="18"/>
          <w:szCs w:val="18"/>
        </w:rPr>
        <w:t xml:space="preserve">"The Elements of Statistical Learning" by Trevor Hastie, Robert </w:t>
      </w:r>
      <w:proofErr w:type="spellStart"/>
      <w:r w:rsidRPr="00492BC6">
        <w:rPr>
          <w:rFonts w:ascii="Times New Roman" w:hAnsi="Times New Roman" w:cs="Times New Roman"/>
          <w:sz w:val="18"/>
          <w:szCs w:val="18"/>
        </w:rPr>
        <w:t>Tibshirani</w:t>
      </w:r>
      <w:proofErr w:type="spellEnd"/>
      <w:r w:rsidRPr="00492BC6">
        <w:rPr>
          <w:rFonts w:ascii="Times New Roman" w:hAnsi="Times New Roman" w:cs="Times New Roman"/>
          <w:sz w:val="18"/>
          <w:szCs w:val="18"/>
        </w:rPr>
        <w:t>, and Jerome Friedman details regression methods like linear regression for predicting continuous outcomes, while "An Introduction to Statistical Learning" by Gareth James et al. explains classification techniques for assigning data points to categories, such as in email spam detection and handwritten digit recognition.</w:t>
      </w:r>
    </w:p>
    <w:sectPr w:rsidR="00492BC6" w:rsidRPr="000C31B0">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CF99F" w14:textId="77777777" w:rsidR="001C49A9" w:rsidRDefault="001C49A9" w:rsidP="00C6554A">
      <w:pPr>
        <w:spacing w:before="0" w:after="0" w:line="240" w:lineRule="auto"/>
      </w:pPr>
      <w:r>
        <w:separator/>
      </w:r>
    </w:p>
  </w:endnote>
  <w:endnote w:type="continuationSeparator" w:id="0">
    <w:p w14:paraId="7A778403" w14:textId="77777777" w:rsidR="001C49A9" w:rsidRDefault="001C49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2EB8"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DDD9E" w14:textId="77777777" w:rsidR="001C49A9" w:rsidRDefault="001C49A9" w:rsidP="00C6554A">
      <w:pPr>
        <w:spacing w:before="0" w:after="0" w:line="240" w:lineRule="auto"/>
      </w:pPr>
      <w:r>
        <w:separator/>
      </w:r>
    </w:p>
  </w:footnote>
  <w:footnote w:type="continuationSeparator" w:id="0">
    <w:p w14:paraId="420F5729" w14:textId="77777777" w:rsidR="001C49A9" w:rsidRDefault="001C49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1D5437"/>
    <w:multiLevelType w:val="multilevel"/>
    <w:tmpl w:val="F7E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150D10"/>
    <w:multiLevelType w:val="multilevel"/>
    <w:tmpl w:val="94F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6507101">
    <w:abstractNumId w:val="9"/>
  </w:num>
  <w:num w:numId="2" w16cid:durableId="332536506">
    <w:abstractNumId w:val="8"/>
  </w:num>
  <w:num w:numId="3" w16cid:durableId="486022239">
    <w:abstractNumId w:val="8"/>
  </w:num>
  <w:num w:numId="4" w16cid:durableId="953098497">
    <w:abstractNumId w:val="9"/>
  </w:num>
  <w:num w:numId="5" w16cid:durableId="1694843624">
    <w:abstractNumId w:val="14"/>
  </w:num>
  <w:num w:numId="6" w16cid:durableId="625358936">
    <w:abstractNumId w:val="10"/>
  </w:num>
  <w:num w:numId="7" w16cid:durableId="1656297887">
    <w:abstractNumId w:val="12"/>
  </w:num>
  <w:num w:numId="8" w16cid:durableId="846865622">
    <w:abstractNumId w:val="7"/>
  </w:num>
  <w:num w:numId="9" w16cid:durableId="1123957596">
    <w:abstractNumId w:val="6"/>
  </w:num>
  <w:num w:numId="10" w16cid:durableId="1298416835">
    <w:abstractNumId w:val="5"/>
  </w:num>
  <w:num w:numId="11" w16cid:durableId="2134789008">
    <w:abstractNumId w:val="4"/>
  </w:num>
  <w:num w:numId="12" w16cid:durableId="1760901521">
    <w:abstractNumId w:val="3"/>
  </w:num>
  <w:num w:numId="13" w16cid:durableId="1412461746">
    <w:abstractNumId w:val="2"/>
  </w:num>
  <w:num w:numId="14" w16cid:durableId="328993172">
    <w:abstractNumId w:val="1"/>
  </w:num>
  <w:num w:numId="15" w16cid:durableId="380253318">
    <w:abstractNumId w:val="0"/>
  </w:num>
  <w:num w:numId="16" w16cid:durableId="1724523875">
    <w:abstractNumId w:val="11"/>
  </w:num>
  <w:num w:numId="17" w16cid:durableId="2219083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B0"/>
    <w:rsid w:val="000C31B0"/>
    <w:rsid w:val="001C49A9"/>
    <w:rsid w:val="002554CD"/>
    <w:rsid w:val="00293B83"/>
    <w:rsid w:val="002B4294"/>
    <w:rsid w:val="00333D0D"/>
    <w:rsid w:val="00382786"/>
    <w:rsid w:val="00424F22"/>
    <w:rsid w:val="00492BC6"/>
    <w:rsid w:val="004C049F"/>
    <w:rsid w:val="005000E2"/>
    <w:rsid w:val="006A3CE7"/>
    <w:rsid w:val="008A062A"/>
    <w:rsid w:val="00C6554A"/>
    <w:rsid w:val="00D664FE"/>
    <w:rsid w:val="00ED7C44"/>
    <w:rsid w:val="00F5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69D05"/>
  <w15:chartTrackingRefBased/>
  <w15:docId w15:val="{42450208-5B51-45C4-9795-7F352F91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0C31B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C3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89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by\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758FEF9AD24AD49B038C2A17846872"/>
        <w:category>
          <w:name w:val="General"/>
          <w:gallery w:val="placeholder"/>
        </w:category>
        <w:types>
          <w:type w:val="bbPlcHdr"/>
        </w:types>
        <w:behaviors>
          <w:behavior w:val="content"/>
        </w:behaviors>
        <w:guid w:val="{B508D49F-075B-41D1-BF6B-F02C05A01D76}"/>
      </w:docPartPr>
      <w:docPartBody>
        <w:p w:rsidR="00000000" w:rsidRDefault="00000000">
          <w:pPr>
            <w:pStyle w:val="AD758FEF9AD24AD49B038C2A17846872"/>
          </w:pPr>
          <w:r w:rsidRPr="00D5413C">
            <w:t>Report Title</w:t>
          </w:r>
        </w:p>
      </w:docPartBody>
    </w:docPart>
    <w:docPart>
      <w:docPartPr>
        <w:name w:val="EC101F3C55934A1C8C74A7397B6C57EC"/>
        <w:category>
          <w:name w:val="General"/>
          <w:gallery w:val="placeholder"/>
        </w:category>
        <w:types>
          <w:type w:val="bbPlcHdr"/>
        </w:types>
        <w:behaviors>
          <w:behavior w:val="content"/>
        </w:behaviors>
        <w:guid w:val="{3AD7E050-5BDC-48E4-800E-BCD4E496C48B}"/>
      </w:docPartPr>
      <w:docPartBody>
        <w:p w:rsidR="00000000" w:rsidRDefault="00000000">
          <w:pPr>
            <w:pStyle w:val="EC101F3C55934A1C8C74A7397B6C57EC"/>
          </w:pPr>
          <w:r w:rsidRPr="00D5413C">
            <w:t>REPORT SUBTITLE</w:t>
          </w:r>
        </w:p>
      </w:docPartBody>
    </w:docPart>
    <w:docPart>
      <w:docPartPr>
        <w:name w:val="1C173EE9CF0745A09A9098AF9596A76A"/>
        <w:category>
          <w:name w:val="General"/>
          <w:gallery w:val="placeholder"/>
        </w:category>
        <w:types>
          <w:type w:val="bbPlcHdr"/>
        </w:types>
        <w:behaviors>
          <w:behavior w:val="content"/>
        </w:behaviors>
        <w:guid w:val="{3A98BBD3-E566-4F1B-AB71-685CCC4C5E60}"/>
      </w:docPartPr>
      <w:docPartBody>
        <w:p w:rsidR="00000000" w:rsidRDefault="00000000">
          <w:pPr>
            <w:pStyle w:val="1C173EE9CF0745A09A9098AF9596A76A"/>
          </w:pPr>
          <w:r>
            <w:t>Name</w:t>
          </w:r>
        </w:p>
      </w:docPartBody>
    </w:docPart>
    <w:docPart>
      <w:docPartPr>
        <w:name w:val="B7BD0CE3EBE7422DA3227A36B3A7DEBC"/>
        <w:category>
          <w:name w:val="General"/>
          <w:gallery w:val="placeholder"/>
        </w:category>
        <w:types>
          <w:type w:val="bbPlcHdr"/>
        </w:types>
        <w:behaviors>
          <w:behavior w:val="content"/>
        </w:behaviors>
        <w:guid w:val="{5DAA6494-76FC-458F-BB81-023DE8D0E36A}"/>
      </w:docPartPr>
      <w:docPartBody>
        <w:p w:rsidR="00000000" w:rsidRDefault="00000000">
          <w:pPr>
            <w:pStyle w:val="B7BD0CE3EBE7422DA3227A36B3A7DEBC"/>
          </w:pPr>
          <w:r>
            <w:t>Course Title</w:t>
          </w:r>
        </w:p>
      </w:docPartBody>
    </w:docPart>
    <w:docPart>
      <w:docPartPr>
        <w:name w:val="C61B6586716248E7A8A4D71D8ACAE934"/>
        <w:category>
          <w:name w:val="General"/>
          <w:gallery w:val="placeholder"/>
        </w:category>
        <w:types>
          <w:type w:val="bbPlcHdr"/>
        </w:types>
        <w:behaviors>
          <w:behavior w:val="content"/>
        </w:behaviors>
        <w:guid w:val="{76C7A41D-8E01-4BE2-A2CE-ECCF67D00B74}"/>
      </w:docPartPr>
      <w:docPartBody>
        <w:p w:rsidR="00000000" w:rsidRDefault="00000000">
          <w:pPr>
            <w:pStyle w:val="C61B6586716248E7A8A4D71D8ACAE93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70527913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8"/>
    <w:rsid w:val="00424F22"/>
    <w:rsid w:val="006F5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758FEF9AD24AD49B038C2A17846872">
    <w:name w:val="AD758FEF9AD24AD49B038C2A17846872"/>
  </w:style>
  <w:style w:type="paragraph" w:customStyle="1" w:styleId="EC101F3C55934A1C8C74A7397B6C57EC">
    <w:name w:val="EC101F3C55934A1C8C74A7397B6C57EC"/>
  </w:style>
  <w:style w:type="paragraph" w:customStyle="1" w:styleId="1C173EE9CF0745A09A9098AF9596A76A">
    <w:name w:val="1C173EE9CF0745A09A9098AF9596A76A"/>
  </w:style>
  <w:style w:type="paragraph" w:customStyle="1" w:styleId="B7BD0CE3EBE7422DA3227A36B3A7DEBC">
    <w:name w:val="B7BD0CE3EBE7422DA3227A36B3A7DEBC"/>
  </w:style>
  <w:style w:type="paragraph" w:customStyle="1" w:styleId="C61B6586716248E7A8A4D71D8ACAE934">
    <w:name w:val="C61B6586716248E7A8A4D71D8ACAE934"/>
  </w:style>
  <w:style w:type="paragraph" w:customStyle="1" w:styleId="78C9EF81BCAC4FB39675382FFDBB5C48">
    <w:name w:val="78C9EF81BCAC4FB39675382FFDBB5C48"/>
  </w:style>
  <w:style w:type="paragraph" w:customStyle="1" w:styleId="7442D6E1C1A9460882CBDDC15E488251">
    <w:name w:val="7442D6E1C1A9460882CBDDC15E488251"/>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kern w:val="0"/>
      <w:lang w:val="en-US" w:eastAsia="en-US"/>
      <w14:ligatures w14:val="none"/>
    </w:rPr>
  </w:style>
  <w:style w:type="paragraph" w:customStyle="1" w:styleId="AB7D4BD4FCFC4001A65CEC4733424DE8">
    <w:name w:val="AB7D4BD4FCFC4001A65CEC4733424DE8"/>
  </w:style>
  <w:style w:type="paragraph" w:customStyle="1" w:styleId="EAD35467D6E84F03B928A1FA92C90624">
    <w:name w:val="EAD35467D6E84F03B928A1FA92C90624"/>
  </w:style>
  <w:style w:type="paragraph" w:customStyle="1" w:styleId="92371C40D1524410A9E7461167D43860">
    <w:name w:val="92371C40D1524410A9E7461167D4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12</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dc:creator>
  <cp:keywords/>
  <dc:description/>
  <cp:lastModifiedBy>Joby Jose</cp:lastModifiedBy>
  <cp:revision>2</cp:revision>
  <dcterms:created xsi:type="dcterms:W3CDTF">2024-06-25T14:58:00Z</dcterms:created>
  <dcterms:modified xsi:type="dcterms:W3CDTF">2024-06-25T15:46:00Z</dcterms:modified>
</cp:coreProperties>
</file>